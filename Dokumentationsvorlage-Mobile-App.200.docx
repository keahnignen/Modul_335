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681038" w:rsidP="00246F7D">
          <w:pPr>
            <w:pStyle w:val="Liste"/>
          </w:pPr>
          <w:r>
            <w:rPr>
              <w:noProof/>
              <w:lang w:eastAsia="de-CH"/>
            </w:rPr>
            <w:drawing>
              <wp:anchor distT="0" distB="0" distL="114300" distR="114300" simplePos="0" relativeHeight="251721728" behindDoc="1" locked="0" layoutInCell="1" allowOverlap="1">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81038" w:rsidP="008D44C8">
                                <w:pPr>
                                  <w:pStyle w:val="TitelTitelseite"/>
                                </w:pPr>
                                <w:r>
                                  <w:t>Meine App</w:t>
                                </w:r>
                              </w:p>
                              <w:p w:rsidR="004A2286" w:rsidRDefault="00681038" w:rsidP="008D44C8">
                                <w:pPr>
                                  <w:pStyle w:val="UntertitelTitelseite"/>
                                </w:pPr>
                                <w:r>
                                  <w:t>App-Name</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81038" w:rsidP="008D44C8">
                          <w:pPr>
                            <w:pStyle w:val="TitelTitelseite"/>
                          </w:pPr>
                          <w:r>
                            <w:t>Meine App</w:t>
                          </w:r>
                        </w:p>
                        <w:p w:rsidR="004A2286" w:rsidRDefault="00681038" w:rsidP="008D44C8">
                          <w:pPr>
                            <w:pStyle w:val="UntertitelTitelseite"/>
                          </w:pPr>
                          <w:r>
                            <w:t>App-Name</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2C25B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10016994" w:history="1">
            <w:r w:rsidR="002C25B3" w:rsidRPr="0023485D">
              <w:rPr>
                <w:rStyle w:val="Hyperlink"/>
              </w:rPr>
              <w:t>1</w:t>
            </w:r>
            <w:r w:rsidR="002C25B3">
              <w:rPr>
                <w:rFonts w:asciiTheme="minorHAnsi" w:eastAsiaTheme="minorEastAsia" w:hAnsiTheme="minorHAnsi"/>
                <w:b w:val="0"/>
                <w:lang w:eastAsia="de-CH"/>
              </w:rPr>
              <w:tab/>
            </w:r>
            <w:r w:rsidR="002C25B3" w:rsidRPr="0023485D">
              <w:rPr>
                <w:rStyle w:val="Hyperlink"/>
              </w:rPr>
              <w:t>Abstract (Kurzbeschreibung)</w:t>
            </w:r>
            <w:r w:rsidR="002C25B3">
              <w:rPr>
                <w:webHidden/>
              </w:rPr>
              <w:tab/>
            </w:r>
            <w:r w:rsidR="002C25B3">
              <w:rPr>
                <w:webHidden/>
              </w:rPr>
              <w:fldChar w:fldCharType="begin"/>
            </w:r>
            <w:r w:rsidR="002C25B3">
              <w:rPr>
                <w:webHidden/>
              </w:rPr>
              <w:instrText xml:space="preserve"> PAGEREF _Toc510016994 \h </w:instrText>
            </w:r>
            <w:r w:rsidR="002C25B3">
              <w:rPr>
                <w:webHidden/>
              </w:rPr>
            </w:r>
            <w:r w:rsidR="002C25B3">
              <w:rPr>
                <w:webHidden/>
              </w:rPr>
              <w:fldChar w:fldCharType="separate"/>
            </w:r>
            <w:r w:rsidR="002C25B3">
              <w:rPr>
                <w:webHidden/>
              </w:rPr>
              <w:t>2</w:t>
            </w:r>
            <w:r w:rsidR="002C25B3">
              <w:rPr>
                <w:webHidden/>
              </w:rPr>
              <w:fldChar w:fldCharType="end"/>
            </w:r>
          </w:hyperlink>
        </w:p>
        <w:p w:rsidR="002C25B3" w:rsidRDefault="00432450">
          <w:pPr>
            <w:pStyle w:val="Verzeichnis1"/>
            <w:rPr>
              <w:rFonts w:asciiTheme="minorHAnsi" w:eastAsiaTheme="minorEastAsia" w:hAnsiTheme="minorHAnsi"/>
              <w:b w:val="0"/>
              <w:lang w:eastAsia="de-CH"/>
            </w:rPr>
          </w:pPr>
          <w:hyperlink w:anchor="_Toc510016995" w:history="1">
            <w:r w:rsidR="002C25B3" w:rsidRPr="0023485D">
              <w:rPr>
                <w:rStyle w:val="Hyperlink"/>
              </w:rPr>
              <w:t>2</w:t>
            </w:r>
            <w:r w:rsidR="002C25B3">
              <w:rPr>
                <w:rFonts w:asciiTheme="minorHAnsi" w:eastAsiaTheme="minorEastAsia" w:hAnsiTheme="minorHAnsi"/>
                <w:b w:val="0"/>
                <w:lang w:eastAsia="de-CH"/>
              </w:rPr>
              <w:tab/>
            </w:r>
            <w:r w:rsidR="002C25B3" w:rsidRPr="0023485D">
              <w:rPr>
                <w:rStyle w:val="Hyperlink"/>
              </w:rPr>
              <w:t>Mockups</w:t>
            </w:r>
            <w:r w:rsidR="002C25B3">
              <w:rPr>
                <w:webHidden/>
              </w:rPr>
              <w:tab/>
            </w:r>
            <w:r w:rsidR="002C25B3">
              <w:rPr>
                <w:webHidden/>
              </w:rPr>
              <w:fldChar w:fldCharType="begin"/>
            </w:r>
            <w:r w:rsidR="002C25B3">
              <w:rPr>
                <w:webHidden/>
              </w:rPr>
              <w:instrText xml:space="preserve"> PAGEREF _Toc510016995 \h </w:instrText>
            </w:r>
            <w:r w:rsidR="002C25B3">
              <w:rPr>
                <w:webHidden/>
              </w:rPr>
            </w:r>
            <w:r w:rsidR="002C25B3">
              <w:rPr>
                <w:webHidden/>
              </w:rPr>
              <w:fldChar w:fldCharType="separate"/>
            </w:r>
            <w:r w:rsidR="002C25B3">
              <w:rPr>
                <w:webHidden/>
              </w:rPr>
              <w:t>3</w:t>
            </w:r>
            <w:r w:rsidR="002C25B3">
              <w:rPr>
                <w:webHidden/>
              </w:rPr>
              <w:fldChar w:fldCharType="end"/>
            </w:r>
          </w:hyperlink>
        </w:p>
        <w:p w:rsidR="002C25B3" w:rsidRDefault="00432450">
          <w:pPr>
            <w:pStyle w:val="Verzeichnis1"/>
            <w:rPr>
              <w:rFonts w:asciiTheme="minorHAnsi" w:eastAsiaTheme="minorEastAsia" w:hAnsiTheme="minorHAnsi"/>
              <w:b w:val="0"/>
              <w:lang w:eastAsia="de-CH"/>
            </w:rPr>
          </w:pPr>
          <w:hyperlink w:anchor="_Toc510016996" w:history="1">
            <w:r w:rsidR="002C25B3" w:rsidRPr="0023485D">
              <w:rPr>
                <w:rStyle w:val="Hyperlink"/>
              </w:rPr>
              <w:t>3</w:t>
            </w:r>
            <w:r w:rsidR="002C25B3">
              <w:rPr>
                <w:rFonts w:asciiTheme="minorHAnsi" w:eastAsiaTheme="minorEastAsia" w:hAnsiTheme="minorHAnsi"/>
                <w:b w:val="0"/>
                <w:lang w:eastAsia="de-CH"/>
              </w:rPr>
              <w:tab/>
            </w:r>
            <w:r w:rsidR="002C25B3" w:rsidRPr="0023485D">
              <w:rPr>
                <w:rStyle w:val="Hyperlink"/>
              </w:rPr>
              <w:t>Technische Realisierung</w:t>
            </w:r>
            <w:r w:rsidR="002C25B3">
              <w:rPr>
                <w:webHidden/>
              </w:rPr>
              <w:tab/>
            </w:r>
            <w:r w:rsidR="002C25B3">
              <w:rPr>
                <w:webHidden/>
              </w:rPr>
              <w:fldChar w:fldCharType="begin"/>
            </w:r>
            <w:r w:rsidR="002C25B3">
              <w:rPr>
                <w:webHidden/>
              </w:rPr>
              <w:instrText xml:space="preserve"> PAGEREF _Toc510016996 \h </w:instrText>
            </w:r>
            <w:r w:rsidR="002C25B3">
              <w:rPr>
                <w:webHidden/>
              </w:rPr>
            </w:r>
            <w:r w:rsidR="002C25B3">
              <w:rPr>
                <w:webHidden/>
              </w:rPr>
              <w:fldChar w:fldCharType="separate"/>
            </w:r>
            <w:r w:rsidR="002C25B3">
              <w:rPr>
                <w:webHidden/>
              </w:rPr>
              <w:t>4</w:t>
            </w:r>
            <w:r w:rsidR="002C25B3">
              <w:rPr>
                <w:webHidden/>
              </w:rPr>
              <w:fldChar w:fldCharType="end"/>
            </w:r>
          </w:hyperlink>
        </w:p>
        <w:p w:rsidR="002C25B3" w:rsidRDefault="00432450">
          <w:pPr>
            <w:pStyle w:val="Verzeichnis1"/>
            <w:rPr>
              <w:rFonts w:asciiTheme="minorHAnsi" w:eastAsiaTheme="minorEastAsia" w:hAnsiTheme="minorHAnsi"/>
              <w:b w:val="0"/>
              <w:lang w:eastAsia="de-CH"/>
            </w:rPr>
          </w:pPr>
          <w:hyperlink w:anchor="_Toc510016997" w:history="1">
            <w:r w:rsidR="002C25B3" w:rsidRPr="0023485D">
              <w:rPr>
                <w:rStyle w:val="Hyperlink"/>
              </w:rPr>
              <w:t>4</w:t>
            </w:r>
            <w:r w:rsidR="002C25B3">
              <w:rPr>
                <w:rFonts w:asciiTheme="minorHAnsi" w:eastAsiaTheme="minorEastAsia" w:hAnsiTheme="minorHAnsi"/>
                <w:b w:val="0"/>
                <w:lang w:eastAsia="de-CH"/>
              </w:rPr>
              <w:tab/>
            </w:r>
            <w:r w:rsidR="002C25B3" w:rsidRPr="0023485D">
              <w:rPr>
                <w:rStyle w:val="Hyperlink"/>
              </w:rPr>
              <w:t>Testing</w:t>
            </w:r>
            <w:r w:rsidR="002C25B3">
              <w:rPr>
                <w:webHidden/>
              </w:rPr>
              <w:tab/>
            </w:r>
            <w:r w:rsidR="002C25B3">
              <w:rPr>
                <w:webHidden/>
              </w:rPr>
              <w:fldChar w:fldCharType="begin"/>
            </w:r>
            <w:r w:rsidR="002C25B3">
              <w:rPr>
                <w:webHidden/>
              </w:rPr>
              <w:instrText xml:space="preserve"> PAGEREF _Toc510016997 \h </w:instrText>
            </w:r>
            <w:r w:rsidR="002C25B3">
              <w:rPr>
                <w:webHidden/>
              </w:rPr>
            </w:r>
            <w:r w:rsidR="002C25B3">
              <w:rPr>
                <w:webHidden/>
              </w:rPr>
              <w:fldChar w:fldCharType="separate"/>
            </w:r>
            <w:r w:rsidR="002C25B3">
              <w:rPr>
                <w:webHidden/>
              </w:rPr>
              <w:t>5</w:t>
            </w:r>
            <w:r w:rsidR="002C25B3">
              <w:rPr>
                <w:webHidden/>
              </w:rPr>
              <w:fldChar w:fldCharType="end"/>
            </w:r>
          </w:hyperlink>
        </w:p>
        <w:p w:rsidR="002C25B3" w:rsidRDefault="00432450">
          <w:pPr>
            <w:pStyle w:val="Verzeichnis2"/>
            <w:rPr>
              <w:rFonts w:asciiTheme="minorHAnsi" w:eastAsiaTheme="minorEastAsia" w:hAnsiTheme="minorHAnsi"/>
              <w:lang w:eastAsia="de-CH"/>
            </w:rPr>
          </w:pPr>
          <w:hyperlink w:anchor="_Toc510016998" w:history="1">
            <w:r w:rsidR="002C25B3" w:rsidRPr="0023485D">
              <w:rPr>
                <w:rStyle w:val="Hyperlink"/>
              </w:rPr>
              <w:t>4.1</w:t>
            </w:r>
            <w:r w:rsidR="002C25B3">
              <w:rPr>
                <w:rFonts w:asciiTheme="minorHAnsi" w:eastAsiaTheme="minorEastAsia" w:hAnsiTheme="minorHAnsi"/>
                <w:lang w:eastAsia="de-CH"/>
              </w:rPr>
              <w:tab/>
            </w:r>
            <w:r w:rsidR="002C25B3" w:rsidRPr="0023485D">
              <w:rPr>
                <w:rStyle w:val="Hyperlink"/>
              </w:rPr>
              <w:t>Manuelle UI-Tests</w:t>
            </w:r>
            <w:r w:rsidR="002C25B3">
              <w:rPr>
                <w:webHidden/>
              </w:rPr>
              <w:tab/>
            </w:r>
            <w:r w:rsidR="002C25B3">
              <w:rPr>
                <w:webHidden/>
              </w:rPr>
              <w:fldChar w:fldCharType="begin"/>
            </w:r>
            <w:r w:rsidR="002C25B3">
              <w:rPr>
                <w:webHidden/>
              </w:rPr>
              <w:instrText xml:space="preserve"> PAGEREF _Toc510016998 \h </w:instrText>
            </w:r>
            <w:r w:rsidR="002C25B3">
              <w:rPr>
                <w:webHidden/>
              </w:rPr>
            </w:r>
            <w:r w:rsidR="002C25B3">
              <w:rPr>
                <w:webHidden/>
              </w:rPr>
              <w:fldChar w:fldCharType="separate"/>
            </w:r>
            <w:r w:rsidR="002C25B3">
              <w:rPr>
                <w:webHidden/>
              </w:rPr>
              <w:t>5</w:t>
            </w:r>
            <w:r w:rsidR="002C25B3">
              <w:rPr>
                <w:webHidden/>
              </w:rPr>
              <w:fldChar w:fldCharType="end"/>
            </w:r>
          </w:hyperlink>
        </w:p>
        <w:p w:rsidR="002C25B3" w:rsidRDefault="00432450">
          <w:pPr>
            <w:pStyle w:val="Verzeichnis2"/>
            <w:rPr>
              <w:rFonts w:asciiTheme="minorHAnsi" w:eastAsiaTheme="minorEastAsia" w:hAnsiTheme="minorHAnsi"/>
              <w:lang w:eastAsia="de-CH"/>
            </w:rPr>
          </w:pPr>
          <w:hyperlink w:anchor="_Toc510016999" w:history="1">
            <w:r w:rsidR="002C25B3" w:rsidRPr="0023485D">
              <w:rPr>
                <w:rStyle w:val="Hyperlink"/>
                <w:rFonts w:eastAsia="Calibri"/>
              </w:rPr>
              <w:t>4.2</w:t>
            </w:r>
            <w:r w:rsidR="002C25B3">
              <w:rPr>
                <w:rFonts w:asciiTheme="minorHAnsi" w:eastAsiaTheme="minorEastAsia" w:hAnsiTheme="minorHAnsi"/>
                <w:lang w:eastAsia="de-CH"/>
              </w:rPr>
              <w:tab/>
            </w:r>
            <w:r w:rsidR="002C25B3" w:rsidRPr="0023485D">
              <w:rPr>
                <w:rStyle w:val="Hyperlink"/>
                <w:rFonts w:eastAsia="Calibri"/>
              </w:rPr>
              <w:t>Testauswertung</w:t>
            </w:r>
            <w:r w:rsidR="002C25B3">
              <w:rPr>
                <w:webHidden/>
              </w:rPr>
              <w:tab/>
            </w:r>
            <w:r w:rsidR="002C25B3">
              <w:rPr>
                <w:webHidden/>
              </w:rPr>
              <w:fldChar w:fldCharType="begin"/>
            </w:r>
            <w:r w:rsidR="002C25B3">
              <w:rPr>
                <w:webHidden/>
              </w:rPr>
              <w:instrText xml:space="preserve"> PAGEREF _Toc510016999 \h </w:instrText>
            </w:r>
            <w:r w:rsidR="002C25B3">
              <w:rPr>
                <w:webHidden/>
              </w:rPr>
            </w:r>
            <w:r w:rsidR="002C25B3">
              <w:rPr>
                <w:webHidden/>
              </w:rPr>
              <w:fldChar w:fldCharType="separate"/>
            </w:r>
            <w:r w:rsidR="002C25B3">
              <w:rPr>
                <w:webHidden/>
              </w:rPr>
              <w:t>6</w:t>
            </w:r>
            <w:r w:rsidR="002C25B3">
              <w:rPr>
                <w:webHidden/>
              </w:rPr>
              <w:fldChar w:fldCharType="end"/>
            </w:r>
          </w:hyperlink>
        </w:p>
        <w:p w:rsidR="002C25B3" w:rsidRDefault="00432450">
          <w:pPr>
            <w:pStyle w:val="Verzeichnis1"/>
            <w:rPr>
              <w:rFonts w:asciiTheme="minorHAnsi" w:eastAsiaTheme="minorEastAsia" w:hAnsiTheme="minorHAnsi"/>
              <w:b w:val="0"/>
              <w:lang w:eastAsia="de-CH"/>
            </w:rPr>
          </w:pPr>
          <w:hyperlink w:anchor="_Toc510017000" w:history="1">
            <w:r w:rsidR="002C25B3" w:rsidRPr="0023485D">
              <w:rPr>
                <w:rStyle w:val="Hyperlink"/>
              </w:rPr>
              <w:t>5</w:t>
            </w:r>
            <w:r w:rsidR="002C25B3">
              <w:rPr>
                <w:rFonts w:asciiTheme="minorHAnsi" w:eastAsiaTheme="minorEastAsia" w:hAnsiTheme="minorHAnsi"/>
                <w:b w:val="0"/>
                <w:lang w:eastAsia="de-CH"/>
              </w:rPr>
              <w:tab/>
            </w:r>
            <w:r w:rsidR="002C25B3" w:rsidRPr="0023485D">
              <w:rPr>
                <w:rStyle w:val="Hyperlink"/>
              </w:rPr>
              <w:t>Fazit</w:t>
            </w:r>
            <w:r w:rsidR="002C25B3">
              <w:rPr>
                <w:webHidden/>
              </w:rPr>
              <w:tab/>
            </w:r>
            <w:r w:rsidR="002C25B3">
              <w:rPr>
                <w:webHidden/>
              </w:rPr>
              <w:fldChar w:fldCharType="begin"/>
            </w:r>
            <w:r w:rsidR="002C25B3">
              <w:rPr>
                <w:webHidden/>
              </w:rPr>
              <w:instrText xml:space="preserve"> PAGEREF _Toc510017000 \h </w:instrText>
            </w:r>
            <w:r w:rsidR="002C25B3">
              <w:rPr>
                <w:webHidden/>
              </w:rPr>
            </w:r>
            <w:r w:rsidR="002C25B3">
              <w:rPr>
                <w:webHidden/>
              </w:rPr>
              <w:fldChar w:fldCharType="separate"/>
            </w:r>
            <w:r w:rsidR="002C25B3">
              <w:rPr>
                <w:webHidden/>
              </w:rPr>
              <w:t>7</w:t>
            </w:r>
            <w:r w:rsidR="002C25B3">
              <w:rPr>
                <w:webHidden/>
              </w:rPr>
              <w:fldChar w:fldCharType="end"/>
            </w:r>
          </w:hyperlink>
        </w:p>
        <w:p w:rsidR="00272BB6" w:rsidRDefault="005C33C6" w:rsidP="00532CFE">
          <w:pPr>
            <w:rPr>
              <w:b/>
              <w:noProof/>
            </w:rPr>
          </w:pPr>
          <w:r>
            <w:rPr>
              <w:noProof/>
            </w:rPr>
            <w:fldChar w:fldCharType="end"/>
          </w:r>
        </w:p>
        <w:p w:rsidR="00532CFE" w:rsidRDefault="00432450" w:rsidP="00532CFE">
          <w:pPr>
            <w:rPr>
              <w:bCs/>
              <w:lang w:val="de-DE"/>
            </w:rPr>
          </w:pPr>
        </w:p>
      </w:sdtContent>
    </w:sdt>
    <w:p w:rsidR="00681038" w:rsidRDefault="00681038">
      <w:pPr>
        <w:spacing w:after="160" w:line="259" w:lineRule="auto"/>
        <w:rPr>
          <w:bCs/>
          <w:lang w:val="de-DE"/>
        </w:rPr>
      </w:pPr>
      <w:r>
        <w:rPr>
          <w:bCs/>
          <w:lang w:val="de-DE"/>
        </w:rPr>
        <w:br w:type="page"/>
      </w:r>
    </w:p>
    <w:p w:rsidR="008B306D" w:rsidRDefault="00681038" w:rsidP="00DF5607">
      <w:pPr>
        <w:pStyle w:val="berschrift1"/>
      </w:pPr>
      <w:bookmarkStart w:id="1" w:name="_Toc510016994"/>
      <w:r>
        <w:lastRenderedPageBreak/>
        <w:t>Abstract</w:t>
      </w:r>
      <w:r w:rsidR="00434400">
        <w:t xml:space="preserve"> (Kurzbeschreibung)</w:t>
      </w:r>
      <w:bookmarkEnd w:id="1"/>
      <w:r w:rsidR="008B306D">
        <w:br/>
      </w:r>
    </w:p>
    <w:p w:rsidR="0077565C" w:rsidRDefault="0077565C" w:rsidP="00DF5607">
      <w:r>
        <w:t xml:space="preserve">Im Modul-335 haben wir den Auftrag bekommen, in 2er Teams eine Android App zu programmieren. Die Rahmenbedingungen waren, dass jedes Teammitglied an allen Teilen </w:t>
      </w:r>
      <w:r w:rsidR="00F12FB1">
        <w:t>des Projekts</w:t>
      </w:r>
      <w:r>
        <w:t xml:space="preserve"> arbeitet und die Applikation mindestens 3 verschiedene Activities </w:t>
      </w:r>
      <w:r w:rsidR="00F12FB1">
        <w:t>und eine komplexe Komponente beinhaltet. Bei der komplexen Komponente handelt es sich um den Gebrauch einer API oder eines Sensors zum Beispiel.</w:t>
      </w:r>
    </w:p>
    <w:p w:rsidR="00681038" w:rsidRDefault="00F12FB1" w:rsidP="00F12FB1">
      <w:r>
        <w:t>Unser Ziel war es natürlich eine möglichst gute Note zu erreichen, weshalb wir eine App mit einem Sensor programmierten. Wir haben als Sensor das Mikrofon gewählt, weil wir interessiert daran waren eine Art Stimmgerät zu programmieren, welche den Pitch eines aufgenommenen Tons anzeigt, da wir beide Gitarre spielen. Und so entstand die Idee hinter AudioGraph.</w:t>
      </w:r>
    </w:p>
    <w:p w:rsidR="00681038" w:rsidRDefault="00681038" w:rsidP="00681038">
      <w:pPr>
        <w:pStyle w:val="berschrift1"/>
      </w:pPr>
      <w:bookmarkStart w:id="2" w:name="_Toc510016995"/>
      <w:r>
        <w:t>Mockups</w:t>
      </w:r>
      <w:bookmarkEnd w:id="2"/>
    </w:p>
    <w:p w:rsidR="005E5C2E" w:rsidRDefault="005E5C2E" w:rsidP="00681038"/>
    <w:p w:rsidR="00C92707" w:rsidRPr="008B306D" w:rsidRDefault="00C92707" w:rsidP="00C92707">
      <w:pPr>
        <w:pStyle w:val="Listenabsatz"/>
        <w:numPr>
          <w:ilvl w:val="0"/>
          <w:numId w:val="38"/>
        </w:numPr>
        <w:spacing w:after="160" w:line="259" w:lineRule="auto"/>
        <w:rPr>
          <w:b/>
          <w:highlight w:val="yellow"/>
        </w:rPr>
      </w:pPr>
      <w:r w:rsidRPr="008B306D">
        <w:rPr>
          <w:b/>
          <w:highlight w:val="yellow"/>
        </w:rPr>
        <w:t>Startactivity</w:t>
      </w:r>
      <w:r w:rsidRPr="008B306D">
        <w:rPr>
          <w:b/>
          <w:highlight w:val="yellow"/>
        </w:rPr>
        <w:br/>
      </w:r>
      <w:r w:rsidRPr="008B306D">
        <w:rPr>
          <w:highlight w:val="yellow"/>
        </w:rPr>
        <w:t xml:space="preserve">Innerhalb der StartActivity wird dem Benutzer zentral ein Login-Formular  präsentiert. </w:t>
      </w:r>
      <w:r w:rsidR="005E5C2E" w:rsidRPr="008B306D">
        <w:rPr>
          <w:highlight w:val="yellow"/>
        </w:rPr>
        <w:t>Oberhalb des Formulars wird das Logo der App platziert</w:t>
      </w:r>
      <w:r w:rsidR="00B910FA">
        <w:rPr>
          <w:highlight w:val="yellow"/>
        </w:rPr>
        <w:t>. Die Eingabefelder sollten</w:t>
      </w:r>
      <w:r w:rsidR="005E5C2E" w:rsidRPr="008B306D">
        <w:rPr>
          <w:highlight w:val="yellow"/>
        </w:rPr>
        <w:t xml:space="preserve"> möglichst in den oberen zwei Drittel des Bildschirms platziert </w:t>
      </w:r>
      <w:r w:rsidR="00B910FA">
        <w:rPr>
          <w:highlight w:val="yellow"/>
        </w:rPr>
        <w:t xml:space="preserve">werden damit die Tastatur diese nicht </w:t>
      </w:r>
      <w:r w:rsidR="005E5C2E" w:rsidRPr="008B306D">
        <w:rPr>
          <w:highlight w:val="yellow"/>
        </w:rPr>
        <w:t>überdeckt.</w:t>
      </w:r>
      <w:r w:rsidR="00B910FA">
        <w:rPr>
          <w:highlight w:val="yellow"/>
        </w:rPr>
        <w:br/>
      </w:r>
      <w:r w:rsidR="00680D89">
        <w:rPr>
          <w:highlight w:val="yellow"/>
        </w:rPr>
        <w:t>Unter den Eingabefelder sind zwei Buttons platziert, «Login» und «Registrieren». Dabei soll der Login-Button farblich hervorgehoben werden da dieser öfters benutzt wird. Der «Registrieren»-Button wird im Normalfall einmal benutzt deshalb soll dieser neutral oder sogar weniger prominent dargestellt werden.</w:t>
      </w:r>
      <w:r w:rsidR="005E5C2E" w:rsidRPr="008B306D">
        <w:rPr>
          <w:highlight w:val="yellow"/>
        </w:rPr>
        <w:br/>
      </w:r>
    </w:p>
    <w:p w:rsidR="00C92707" w:rsidRPr="008B306D" w:rsidRDefault="00C92707" w:rsidP="00C92707">
      <w:pPr>
        <w:pStyle w:val="Listenabsatz"/>
        <w:numPr>
          <w:ilvl w:val="0"/>
          <w:numId w:val="38"/>
        </w:numPr>
        <w:spacing w:after="160" w:line="259" w:lineRule="auto"/>
        <w:rPr>
          <w:b/>
          <w:highlight w:val="yellow"/>
        </w:rPr>
      </w:pPr>
      <w:r w:rsidRPr="008B306D">
        <w:rPr>
          <w:b/>
          <w:highlight w:val="yellow"/>
        </w:rPr>
        <w:t>Badi-Galerie</w:t>
      </w:r>
      <w:r w:rsidRPr="008B306D">
        <w:rPr>
          <w:b/>
          <w:highlight w:val="yellow"/>
        </w:rPr>
        <w:br/>
      </w:r>
      <w:r w:rsidR="005E5C2E" w:rsidRPr="008B306D">
        <w:rPr>
          <w:highlight w:val="yellow"/>
        </w:rPr>
        <w:t xml:space="preserve">In der «Badi-Galerie»-Ansicht wird dem Benutzer ein Grid mit den favorisierten Schwimmbäder angezeigt. Jedes einzelne </w:t>
      </w:r>
      <w:r w:rsidR="004360ED" w:rsidRPr="008B306D">
        <w:rPr>
          <w:highlight w:val="yellow"/>
        </w:rPr>
        <w:t>Schwimmbad</w:t>
      </w:r>
      <w:r w:rsidR="005E5C2E" w:rsidRPr="008B306D">
        <w:rPr>
          <w:highlight w:val="yellow"/>
        </w:rPr>
        <w:t xml:space="preserve"> wird mit einem Bild präsentiert. In der </w:t>
      </w:r>
      <w:r w:rsidR="00680D89">
        <w:rPr>
          <w:highlight w:val="yellow"/>
        </w:rPr>
        <w:t>in der unteren</w:t>
      </w:r>
      <w:r w:rsidR="005E5C2E" w:rsidRPr="008B306D">
        <w:rPr>
          <w:highlight w:val="yellow"/>
        </w:rPr>
        <w:t xml:space="preserve"> Ecke jedes Bildes wird die aktuelle Temperatur angezeigt.</w:t>
      </w:r>
      <w:r w:rsidR="00680D89">
        <w:rPr>
          <w:highlight w:val="yellow"/>
        </w:rPr>
        <w:t xml:space="preserve"> Darunter den Namen der Badi und der Ort.</w:t>
      </w:r>
      <w:r w:rsidR="005E5C2E" w:rsidRPr="008B306D">
        <w:rPr>
          <w:highlight w:val="yellow"/>
        </w:rPr>
        <w:t xml:space="preserve"> In der Auflistung muss auf und ab navigiert werden können da man mehr Schwimmbäder hinzufügen kann als auf dem Display Platz haben. </w:t>
      </w:r>
      <w:r w:rsidR="00680D89">
        <w:rPr>
          <w:highlight w:val="yellow"/>
        </w:rPr>
        <w:t xml:space="preserve">Ein Floating-Action-Button mit einem </w:t>
      </w:r>
      <w:r w:rsidR="005E5C2E" w:rsidRPr="008B306D">
        <w:rPr>
          <w:highlight w:val="yellow"/>
        </w:rPr>
        <w:t>Plus-</w:t>
      </w:r>
      <w:r w:rsidR="00680D89">
        <w:rPr>
          <w:highlight w:val="yellow"/>
        </w:rPr>
        <w:t>Icon ist unten rechts am Screen platziert</w:t>
      </w:r>
      <w:r w:rsidR="005E5C2E" w:rsidRPr="008B306D">
        <w:rPr>
          <w:highlight w:val="yellow"/>
        </w:rPr>
        <w:t xml:space="preserve"> um neue Schwimmbäder in die eigene Liste aufzunehmen.</w:t>
      </w:r>
      <w:r w:rsidR="00680D89">
        <w:rPr>
          <w:highlight w:val="yellow"/>
        </w:rPr>
        <w:t xml:space="preserve"> In der Actionbar am oberen Rand wird rechts ein Kontextmenü platziert welches mit dem entsprechenden Button geöffnet werden kann. Darin sind die Punkte Einstellungen, Hilfe und Logout zu finden.</w:t>
      </w:r>
      <w:r w:rsidR="005E5C2E" w:rsidRPr="008B306D">
        <w:rPr>
          <w:highlight w:val="yellow"/>
        </w:rPr>
        <w:br/>
      </w:r>
    </w:p>
    <w:p w:rsidR="005E5C2E" w:rsidRPr="008B306D" w:rsidRDefault="005E5C2E" w:rsidP="00C92707">
      <w:pPr>
        <w:pStyle w:val="Listenabsatz"/>
        <w:numPr>
          <w:ilvl w:val="0"/>
          <w:numId w:val="38"/>
        </w:numPr>
        <w:spacing w:after="160" w:line="259" w:lineRule="auto"/>
        <w:rPr>
          <w:b/>
          <w:highlight w:val="yellow"/>
        </w:rPr>
      </w:pPr>
      <w:r w:rsidRPr="008B306D">
        <w:rPr>
          <w:b/>
          <w:highlight w:val="yellow"/>
        </w:rPr>
        <w:t>Badidetails</w:t>
      </w:r>
      <w:r w:rsidRPr="008B306D">
        <w:rPr>
          <w:b/>
          <w:highlight w:val="yellow"/>
        </w:rPr>
        <w:br/>
      </w:r>
      <w:r w:rsidRPr="008B306D">
        <w:rPr>
          <w:highlight w:val="yellow"/>
        </w:rPr>
        <w:t>…</w:t>
      </w:r>
    </w:p>
    <w:p w:rsidR="008B306D" w:rsidRPr="008B306D" w:rsidRDefault="008B306D" w:rsidP="008B306D">
      <w:pPr>
        <w:pStyle w:val="Listenabsatz"/>
        <w:numPr>
          <w:ilvl w:val="0"/>
          <w:numId w:val="38"/>
        </w:numPr>
        <w:spacing w:after="160" w:line="259" w:lineRule="auto"/>
        <w:rPr>
          <w:b/>
          <w:highlight w:val="yellow"/>
        </w:rPr>
      </w:pPr>
      <w:r w:rsidRPr="008B306D">
        <w:rPr>
          <w:b/>
          <w:highlight w:val="yellow"/>
        </w:rPr>
        <w:t>Badiauswahl</w:t>
      </w:r>
      <w:r w:rsidRPr="008B306D">
        <w:rPr>
          <w:b/>
          <w:highlight w:val="yellow"/>
        </w:rPr>
        <w:br/>
      </w:r>
      <w:r w:rsidRPr="008B306D">
        <w:rPr>
          <w:highlight w:val="yellow"/>
        </w:rPr>
        <w:t>…</w:t>
      </w:r>
    </w:p>
    <w:p w:rsidR="008B306D" w:rsidRPr="008B306D" w:rsidRDefault="008B306D" w:rsidP="008B306D">
      <w:pPr>
        <w:pStyle w:val="Listenabsatz"/>
        <w:numPr>
          <w:ilvl w:val="0"/>
          <w:numId w:val="38"/>
        </w:numPr>
        <w:spacing w:after="160" w:line="259" w:lineRule="auto"/>
        <w:rPr>
          <w:b/>
          <w:highlight w:val="yellow"/>
        </w:rPr>
      </w:pPr>
      <w:r w:rsidRPr="008B306D">
        <w:rPr>
          <w:b/>
          <w:highlight w:val="yellow"/>
        </w:rPr>
        <w:t>Registration</w:t>
      </w:r>
      <w:r w:rsidRPr="008B306D">
        <w:rPr>
          <w:b/>
          <w:highlight w:val="yellow"/>
        </w:rPr>
        <w:br/>
      </w:r>
      <w:r w:rsidRPr="008B306D">
        <w:rPr>
          <w:highlight w:val="yellow"/>
        </w:rPr>
        <w:t>…</w:t>
      </w:r>
    </w:p>
    <w:p w:rsidR="00FB2F9D" w:rsidRDefault="00FB2F9D" w:rsidP="00FB2F9D">
      <w:pPr>
        <w:pStyle w:val="berschrift1"/>
      </w:pPr>
      <w:bookmarkStart w:id="3" w:name="_Toc510016996"/>
      <w:r>
        <w:lastRenderedPageBreak/>
        <w:t>Technische Realisierung</w:t>
      </w:r>
      <w:bookmarkEnd w:id="3"/>
    </w:p>
    <w:p w:rsidR="00094877" w:rsidRDefault="00094877" w:rsidP="00FB2F9D">
      <w:pPr>
        <w:rPr>
          <w:highlight w:val="yellow"/>
        </w:rPr>
      </w:pPr>
    </w:p>
    <w:p w:rsidR="00FB2F9D" w:rsidRDefault="00FB2F9D" w:rsidP="00FB2F9D">
      <w:r w:rsidRPr="00AB6FF7">
        <w:rPr>
          <w:highlight w:val="yellow"/>
        </w:rPr>
        <w:t>Beschreibt hier, wie ihr eure komplexe Komponente technisch umgesetzt habt.</w:t>
      </w:r>
      <w:r w:rsidR="001E3AA2" w:rsidRPr="00AB6FF7">
        <w:rPr>
          <w:highlight w:val="yellow"/>
        </w:rPr>
        <w:t xml:space="preserve"> Zur Darstellung der technischen Umsetzung wird ein UML-Diagramm empfohlen, welches zusätzlich in Textform beschrieben wird.</w:t>
      </w:r>
      <w:r w:rsidR="00D74D27" w:rsidRPr="00AB6FF7">
        <w:rPr>
          <w:highlight w:val="yellow"/>
        </w:rPr>
        <w:t xml:space="preserve"> Erklärt kurz die wichtigsten Klassen und Methoden und deren Zusammenspiel.</w:t>
      </w:r>
      <w:r w:rsidR="00727A0B" w:rsidRPr="00AB6FF7">
        <w:rPr>
          <w:highlight w:val="yellow"/>
        </w:rPr>
        <w:t xml:space="preserve"> Eine Fachperson, welche dieses Kapitel liest, sollte schnell nachvollziehen können, wie die externe Komponente realisiert wurde.</w:t>
      </w:r>
    </w:p>
    <w:p w:rsidR="009E4154" w:rsidRDefault="009E4154" w:rsidP="00FB2F9D"/>
    <w:p w:rsidR="00C92707" w:rsidRDefault="00C92707" w:rsidP="00FB2F9D">
      <w:r>
        <w:br w:type="page"/>
      </w:r>
    </w:p>
    <w:p w:rsidR="009E4154" w:rsidRDefault="009E4154" w:rsidP="00FB2F9D"/>
    <w:p w:rsidR="00681038" w:rsidRDefault="00681038" w:rsidP="00681038">
      <w:pPr>
        <w:pStyle w:val="berschrift1"/>
      </w:pPr>
      <w:bookmarkStart w:id="4" w:name="_Toc510016997"/>
      <w:r>
        <w:t>Testing</w:t>
      </w:r>
      <w:bookmarkEnd w:id="4"/>
    </w:p>
    <w:p w:rsidR="00F8355F" w:rsidRDefault="00F8355F" w:rsidP="00F8355F">
      <w:pPr>
        <w:pStyle w:val="berschrift2"/>
      </w:pPr>
      <w:bookmarkStart w:id="5" w:name="_Toc510016998"/>
      <w:r>
        <w:t>Manuelle UI-Tests</w:t>
      </w:r>
      <w:bookmarkEnd w:id="5"/>
    </w:p>
    <w:p w:rsidR="00F8355F" w:rsidRPr="00F8355F" w:rsidRDefault="00F8355F" w:rsidP="00F8355F">
      <w:pPr>
        <w:rPr>
          <w:color w:val="FFFFFF" w:themeColor="background1"/>
          <w:highlight w:val="magenta"/>
        </w:rPr>
      </w:pPr>
      <w:r w:rsidRPr="008E1219">
        <w:rPr>
          <w:color w:val="FFFFFF" w:themeColor="background1"/>
          <w:highlight w:val="magenta"/>
        </w:rPr>
        <w:t xml:space="preserve">In diesem Kapitel definiert ihr die Tests die Ihr macht. </w:t>
      </w:r>
      <w:r>
        <w:rPr>
          <w:color w:val="FFFFFF" w:themeColor="background1"/>
          <w:highlight w:val="magenta"/>
        </w:rPr>
        <w:br/>
      </w:r>
      <w:r w:rsidRPr="008E1219">
        <w:rPr>
          <w:color w:val="FFFFFF" w:themeColor="background1"/>
          <w:highlight w:val="magenta"/>
        </w:rPr>
        <w:t>Es müssen minimal 5 Tests gemacht werden.</w:t>
      </w:r>
      <w:r>
        <w:rPr>
          <w:color w:val="FFFFFF" w:themeColor="background1"/>
          <w:highlight w:val="magenta"/>
        </w:rPr>
        <w:t xml:space="preserve"> Dabei können entweder hier manuelle UI-Tests definiert werden oder sinnvolle Unit-Tests erstellt werden. Falls Unit-Tests geschrieben werden sollte hier mindestens der Verweis auf die Unit-Tests stehen.</w:t>
      </w:r>
    </w:p>
    <w:tbl>
      <w:tblPr>
        <w:tblStyle w:val="BbcTabellesthetisch"/>
        <w:tblW w:w="0" w:type="auto"/>
        <w:tblLook w:val="04A0" w:firstRow="1" w:lastRow="0" w:firstColumn="1" w:lastColumn="0" w:noHBand="0" w:noVBand="1"/>
      </w:tblPr>
      <w:tblGrid>
        <w:gridCol w:w="2268"/>
        <w:gridCol w:w="7370"/>
      </w:tblGrid>
      <w:tr w:rsidR="000B374A"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Abschnitt</w:t>
            </w:r>
          </w:p>
        </w:tc>
        <w:tc>
          <w:tcPr>
            <w:tcW w:w="7370" w:type="dxa"/>
          </w:tcPr>
          <w:p w:rsidR="000B374A" w:rsidRDefault="000B374A" w:rsidP="000B374A">
            <w:pPr>
              <w:cnfStyle w:val="100000000000" w:firstRow="1" w:lastRow="0" w:firstColumn="0" w:lastColumn="0" w:oddVBand="0" w:evenVBand="0" w:oddHBand="0" w:evenHBand="0" w:firstRowFirstColumn="0" w:firstRowLastColumn="0" w:lastRowFirstColumn="0" w:lastRowLastColumn="0"/>
            </w:pPr>
            <w:r>
              <w:t>Innhalt</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ID</w:t>
            </w:r>
          </w:p>
        </w:tc>
        <w:tc>
          <w:tcPr>
            <w:tcW w:w="7370" w:type="dxa"/>
          </w:tcPr>
          <w:p w:rsidR="000B374A" w:rsidRPr="000B374A" w:rsidRDefault="001527BF"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lang w:val="fr-CH"/>
              </w:rPr>
            </w:pPr>
            <w:r>
              <w:rPr>
                <w:rFonts w:eastAsia="Calibri" w:cs="Times New Roman"/>
                <w:noProof/>
                <w:highlight w:val="yellow"/>
                <w:lang w:val="fr-CH"/>
              </w:rPr>
              <w:t>ST-01</w:t>
            </w:r>
          </w:p>
        </w:tc>
      </w:tr>
      <w:tr w:rsidR="000B374A"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Anforderungen</w:t>
            </w:r>
          </w:p>
        </w:tc>
        <w:tc>
          <w:tcPr>
            <w:tcW w:w="7370" w:type="dxa"/>
          </w:tcPr>
          <w:p w:rsidR="000B374A" w:rsidRPr="000B374A" w:rsidRDefault="001527BF"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 xml:space="preserve">Der Benutzer öffnet die App und wird aufgefordert, den Zugriff auf das Mikrofon anzunehmen oder abzulehnen. </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Vorbedingungen</w:t>
            </w:r>
          </w:p>
        </w:tc>
        <w:tc>
          <w:tcPr>
            <w:tcW w:w="7370" w:type="dxa"/>
          </w:tcPr>
          <w:p w:rsidR="000B374A" w:rsidRPr="000B374A" w:rsidRDefault="001527BF"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Der Benutzer muss die App installiert haben.</w:t>
            </w:r>
          </w:p>
        </w:tc>
      </w:tr>
      <w:tr w:rsidR="000B374A"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Ablauf</w:t>
            </w:r>
          </w:p>
        </w:tc>
        <w:tc>
          <w:tcPr>
            <w:tcW w:w="7370" w:type="dxa"/>
          </w:tcPr>
          <w:p w:rsidR="000B374A" w:rsidRDefault="001527BF" w:rsidP="001527BF">
            <w:pPr>
              <w:pStyle w:val="Listenabsatz"/>
              <w:numPr>
                <w:ilvl w:val="0"/>
                <w:numId w:val="43"/>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w:t>
            </w:r>
          </w:p>
          <w:p w:rsidR="001527BF" w:rsidRDefault="001527BF" w:rsidP="001527BF">
            <w:pPr>
              <w:pStyle w:val="Listenabsatz"/>
              <w:numPr>
                <w:ilvl w:val="0"/>
                <w:numId w:val="43"/>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Ein Toast erscheint, welcher um die Berechtigung bittet.</w:t>
            </w:r>
          </w:p>
          <w:p w:rsidR="001527BF" w:rsidRPr="001527BF" w:rsidRDefault="001527BF" w:rsidP="001527BF">
            <w:pPr>
              <w:pStyle w:val="Listenabsatz"/>
              <w:numPr>
                <w:ilvl w:val="0"/>
                <w:numId w:val="43"/>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Button «Deny» wird geklickt.</w:t>
            </w:r>
          </w:p>
        </w:tc>
      </w:tr>
      <w:tr w:rsidR="000B374A"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Erwartetes Resultat</w:t>
            </w:r>
          </w:p>
        </w:tc>
        <w:tc>
          <w:tcPr>
            <w:tcW w:w="7370" w:type="dxa"/>
          </w:tcPr>
          <w:p w:rsidR="000B374A" w:rsidRPr="000B374A" w:rsidRDefault="001527BF" w:rsidP="00E705D4">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Das RecordFragment wird geladen.</w:t>
            </w:r>
            <w:r w:rsidR="00E705D4">
              <w:rPr>
                <w:rFonts w:eastAsia="Calibri" w:cs="Times New Roman"/>
                <w:highlight w:val="yellow"/>
              </w:rPr>
              <w:t xml:space="preserve"> </w:t>
            </w:r>
            <w:r w:rsidR="00E705D4">
              <w:rPr>
                <w:rFonts w:eastAsia="Calibri" w:cs="Times New Roman"/>
                <w:highlight w:val="yellow"/>
              </w:rPr>
              <w:t>Eine Notification erscheint, dass die Berechtigung abgelehnt wurde.</w:t>
            </w:r>
            <w:r w:rsidR="00E705D4">
              <w:rPr>
                <w:rFonts w:eastAsia="Calibri" w:cs="Times New Roman"/>
                <w:highlight w:val="yellow"/>
              </w:rPr>
              <w:t xml:space="preserve"> Der Record Button</w:t>
            </w:r>
            <w:bookmarkStart w:id="6" w:name="_GoBack"/>
            <w:bookmarkEnd w:id="6"/>
            <w:r w:rsidR="00E705D4">
              <w:rPr>
                <w:rFonts w:eastAsia="Calibri" w:cs="Times New Roman"/>
                <w:highlight w:val="yellow"/>
              </w:rPr>
              <w:t xml:space="preserve"> kann nicht gedrückt werden.</w:t>
            </w:r>
          </w:p>
        </w:tc>
      </w:tr>
    </w:tbl>
    <w:p w:rsidR="000B374A" w:rsidRDefault="000B374A" w:rsidP="000B374A"/>
    <w:p w:rsidR="000B374A" w:rsidRPr="000B374A" w:rsidRDefault="000B374A" w:rsidP="000B374A"/>
    <w:tbl>
      <w:tblPr>
        <w:tblStyle w:val="BbcTabellesthetisch"/>
        <w:tblW w:w="0" w:type="auto"/>
        <w:tblLook w:val="04A0" w:firstRow="1" w:lastRow="0" w:firstColumn="1" w:lastColumn="0" w:noHBand="0" w:noVBand="1"/>
      </w:tblPr>
      <w:tblGrid>
        <w:gridCol w:w="2268"/>
        <w:gridCol w:w="7370"/>
      </w:tblGrid>
      <w:tr w:rsidR="000B374A"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9D214E">
            <w:r>
              <w:t>Abschnitt</w:t>
            </w:r>
          </w:p>
        </w:tc>
        <w:tc>
          <w:tcPr>
            <w:tcW w:w="7370" w:type="dxa"/>
          </w:tcPr>
          <w:p w:rsidR="000B374A" w:rsidRDefault="000B374A" w:rsidP="009D214E">
            <w:pPr>
              <w:cnfStyle w:val="100000000000" w:firstRow="1" w:lastRow="0" w:firstColumn="0" w:lastColumn="0" w:oddVBand="0" w:evenVBand="0" w:oddHBand="0" w:evenHBand="0" w:firstRowFirstColumn="0" w:firstRowLastColumn="0" w:lastRowFirstColumn="0" w:lastRowLastColumn="0"/>
            </w:pPr>
            <w:r>
              <w:t>Innhalt</w:t>
            </w:r>
          </w:p>
        </w:tc>
      </w:tr>
      <w:tr w:rsidR="000B374A"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B374A" w:rsidRDefault="000B374A" w:rsidP="000B374A">
            <w:r>
              <w:t>ID</w:t>
            </w:r>
          </w:p>
        </w:tc>
        <w:tc>
          <w:tcPr>
            <w:tcW w:w="7370" w:type="dxa"/>
          </w:tcPr>
          <w:p w:rsidR="000B374A" w:rsidRPr="001527BF" w:rsidRDefault="001527BF"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noProof/>
                <w:highlight w:val="yellow"/>
              </w:rPr>
              <w:t>ST-02</w:t>
            </w:r>
          </w:p>
        </w:tc>
      </w:tr>
      <w:tr w:rsidR="00E705D4"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Anforderungen</w:t>
            </w:r>
          </w:p>
        </w:tc>
        <w:tc>
          <w:tcPr>
            <w:tcW w:w="7370" w:type="dxa"/>
          </w:tcPr>
          <w:p w:rsidR="00E705D4" w:rsidRPr="000B374A" w:rsidRDefault="00E705D4" w:rsidP="00E705D4">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 xml:space="preserve">Der Benutzer öffnet die App und wird aufgefordert, den Zugriff auf das Mikrofon anzunehmen oder abzulehnen. </w:t>
            </w:r>
          </w:p>
        </w:tc>
      </w:tr>
      <w:tr w:rsidR="00E705D4"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Vorbedingungen</w:t>
            </w:r>
          </w:p>
        </w:tc>
        <w:tc>
          <w:tcPr>
            <w:tcW w:w="7370" w:type="dxa"/>
          </w:tcPr>
          <w:p w:rsidR="00E705D4" w:rsidRPr="000B374A" w:rsidRDefault="00E705D4" w:rsidP="00E705D4">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Der Benutzer muss die App installiert haben.</w:t>
            </w:r>
          </w:p>
        </w:tc>
      </w:tr>
      <w:tr w:rsidR="00E705D4"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Ablauf</w:t>
            </w:r>
          </w:p>
        </w:tc>
        <w:tc>
          <w:tcPr>
            <w:tcW w:w="7370" w:type="dxa"/>
          </w:tcPr>
          <w:p w:rsidR="00E705D4" w:rsidRDefault="00E705D4" w:rsidP="00E705D4">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Die App wird gestartet</w:t>
            </w:r>
          </w:p>
          <w:p w:rsidR="00E705D4" w:rsidRDefault="00E705D4" w:rsidP="00E705D4">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Ein Toast erscheint, welcher um die Berechtigung bittet.</w:t>
            </w:r>
          </w:p>
          <w:p w:rsidR="00E705D4" w:rsidRPr="00F8355F" w:rsidRDefault="00E705D4" w:rsidP="00E705D4">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highlight w:val="yellow"/>
              </w:rPr>
            </w:pPr>
            <w:r>
              <w:rPr>
                <w:rFonts w:eastAsia="Calibri" w:cs="Times New Roman"/>
                <w:highlight w:val="yellow"/>
              </w:rPr>
              <w:t>Der Button «</w:t>
            </w:r>
            <w:r>
              <w:rPr>
                <w:rFonts w:eastAsia="Calibri" w:cs="Times New Roman"/>
                <w:highlight w:val="yellow"/>
              </w:rPr>
              <w:t>Allow</w:t>
            </w:r>
            <w:r>
              <w:rPr>
                <w:rFonts w:eastAsia="Calibri" w:cs="Times New Roman"/>
                <w:highlight w:val="yellow"/>
              </w:rPr>
              <w:t>» wird geklickt.</w:t>
            </w:r>
          </w:p>
        </w:tc>
      </w:tr>
      <w:tr w:rsidR="00E705D4"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705D4" w:rsidRDefault="00E705D4" w:rsidP="00E705D4">
            <w:r>
              <w:t>Erwartetes Resultat</w:t>
            </w:r>
          </w:p>
        </w:tc>
        <w:tc>
          <w:tcPr>
            <w:tcW w:w="7370" w:type="dxa"/>
          </w:tcPr>
          <w:p w:rsidR="00E705D4" w:rsidRPr="000B374A" w:rsidRDefault="00E705D4" w:rsidP="00E705D4">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highlight w:val="yellow"/>
              </w:rPr>
            </w:pPr>
            <w:r>
              <w:rPr>
                <w:rFonts w:eastAsia="Calibri" w:cs="Times New Roman"/>
                <w:highlight w:val="yellow"/>
              </w:rPr>
              <w:t>Das RecordFragment wird geladen. Der Record Button kann gedrückt werden.</w:t>
            </w:r>
          </w:p>
        </w:tc>
      </w:tr>
    </w:tbl>
    <w:p w:rsidR="000B374A" w:rsidRDefault="000B374A" w:rsidP="000B374A">
      <w:pPr>
        <w:spacing w:after="200"/>
        <w:rPr>
          <w:rFonts w:eastAsia="Calibri" w:cs="Times New Roman"/>
        </w:rPr>
      </w:pPr>
    </w:p>
    <w:p w:rsidR="00F8355F" w:rsidRDefault="00F8355F">
      <w:pPr>
        <w:spacing w:after="160" w:line="259" w:lineRule="auto"/>
        <w:rPr>
          <w:rFonts w:eastAsia="Calibri" w:cs="Times New Roman"/>
        </w:rPr>
      </w:pPr>
      <w:r>
        <w:rPr>
          <w:rFonts w:eastAsia="Calibri" w:cs="Times New Roman"/>
        </w:rPr>
        <w:br w:type="page"/>
      </w:r>
    </w:p>
    <w:p w:rsidR="00F8355F" w:rsidRDefault="00F8355F" w:rsidP="00F8355F">
      <w:pPr>
        <w:pStyle w:val="berschrift2"/>
        <w:rPr>
          <w:rFonts w:eastAsia="Calibri"/>
        </w:rPr>
      </w:pPr>
      <w:bookmarkStart w:id="7" w:name="_Toc510016999"/>
      <w:r>
        <w:rPr>
          <w:rFonts w:eastAsia="Calibri"/>
        </w:rPr>
        <w:lastRenderedPageBreak/>
        <w:t>Testauswertung</w:t>
      </w:r>
      <w:bookmarkEnd w:id="7"/>
    </w:p>
    <w:p w:rsidR="00F8355F" w:rsidRPr="00447DB0" w:rsidRDefault="00F8355F" w:rsidP="00F8355F">
      <w:r w:rsidRPr="00D70309">
        <w:rPr>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F8355F" w:rsidP="00F8355F">
            <w:r>
              <w:t>ID</w:t>
            </w:r>
          </w:p>
        </w:tc>
        <w:tc>
          <w:tcPr>
            <w:tcW w:w="1701"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F8355F" w:rsidRDefault="00F8355F" w:rsidP="00F8355F">
            <w:pPr>
              <w:rPr>
                <w:highlight w:val="yellow"/>
              </w:rPr>
            </w:pPr>
            <w:r w:rsidRPr="00F8355F">
              <w:rPr>
                <w:highlight w:val="yellow"/>
              </w:rPr>
              <w:t>ST-01</w:t>
            </w:r>
          </w:p>
        </w:tc>
        <w:tc>
          <w:tcPr>
            <w:tcW w:w="1701" w:type="dxa"/>
          </w:tcPr>
          <w:p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Ja</w:t>
            </w:r>
          </w:p>
        </w:tc>
        <w:tc>
          <w:tcPr>
            <w:tcW w:w="7228" w:type="dxa"/>
          </w:tcPr>
          <w:p w:rsidR="00F8355F" w:rsidRPr="00F8355F" w:rsidRDefault="00F8355F" w:rsidP="00F8355F">
            <w:pPr>
              <w:cnfStyle w:val="000000100000" w:firstRow="0" w:lastRow="0" w:firstColumn="0" w:lastColumn="0" w:oddVBand="0" w:evenVBand="0" w:oddHBand="1" w:evenHBand="0" w:firstRowFirstColumn="0" w:firstRowLastColumn="0" w:lastRowFirstColumn="0" w:lastRowLastColumn="0"/>
              <w:rPr>
                <w:highlight w:val="yellow"/>
              </w:rPr>
            </w:pPr>
            <w:r w:rsidRPr="00F8355F">
              <w:rPr>
                <w:highlight w:val="yellow"/>
              </w:rPr>
              <w:t>Der Testfall war erfolgreich, der Testperson 1 ist jedoch aufgefallen, dass es in der angezeigten Fehlermeldung noch einen Rechtschreibfehler gibt.</w:t>
            </w:r>
          </w:p>
        </w:tc>
      </w:tr>
      <w:tr w:rsidR="00F8355F"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F8355F" w:rsidRDefault="00F8355F" w:rsidP="00F8355F">
            <w:pPr>
              <w:rPr>
                <w:highlight w:val="yellow"/>
              </w:rPr>
            </w:pPr>
            <w:r w:rsidRPr="00F8355F">
              <w:rPr>
                <w:highlight w:val="yellow"/>
              </w:rPr>
              <w:t>…</w:t>
            </w:r>
          </w:p>
        </w:tc>
        <w:tc>
          <w:tcPr>
            <w:tcW w:w="1701" w:type="dxa"/>
          </w:tcPr>
          <w:p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c>
          <w:tcPr>
            <w:tcW w:w="7228" w:type="dxa"/>
          </w:tcPr>
          <w:p w:rsidR="00F8355F" w:rsidRPr="00F8355F" w:rsidRDefault="00F8355F" w:rsidP="00F8355F">
            <w:pPr>
              <w:cnfStyle w:val="000000010000" w:firstRow="0" w:lastRow="0" w:firstColumn="0" w:lastColumn="0" w:oddVBand="0" w:evenVBand="0" w:oddHBand="0" w:evenHBand="1" w:firstRowFirstColumn="0" w:firstRowLastColumn="0" w:lastRowFirstColumn="0" w:lastRowLastColumn="0"/>
              <w:rPr>
                <w:highlight w:val="yellow"/>
              </w:rPr>
            </w:pPr>
            <w:r w:rsidRPr="00F8355F">
              <w:rPr>
                <w:highlight w:val="yellow"/>
              </w:rPr>
              <w:t>…</w:t>
            </w:r>
          </w:p>
        </w:tc>
      </w:tr>
      <w:tr w:rsidR="00F8355F"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F8355F" w:rsidP="00F8355F"/>
        </w:tc>
        <w:tc>
          <w:tcPr>
            <w:tcW w:w="1701"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bl>
    <w:p w:rsidR="00F8355F" w:rsidRPr="00F8355F" w:rsidRDefault="00F8355F" w:rsidP="00F8355F"/>
    <w:p w:rsidR="00C92707" w:rsidRPr="008B306D" w:rsidRDefault="000B374A" w:rsidP="008B306D">
      <w:pPr>
        <w:spacing w:after="0"/>
        <w:rPr>
          <w:rFonts w:eastAsia="Calibri" w:cs="Times New Roman"/>
          <w:sz w:val="28"/>
          <w:szCs w:val="28"/>
        </w:rPr>
      </w:pPr>
      <w:r w:rsidRPr="000B374A">
        <w:rPr>
          <w:rFonts w:eastAsia="Calibri" w:cs="Times New Roman"/>
        </w:rPr>
        <w:br w:type="page"/>
      </w:r>
    </w:p>
    <w:p w:rsidR="00681038" w:rsidRDefault="00681038" w:rsidP="00681038">
      <w:pPr>
        <w:pStyle w:val="berschrift1"/>
      </w:pPr>
      <w:bookmarkStart w:id="8" w:name="_Toc510017000"/>
      <w:r>
        <w:lastRenderedPageBreak/>
        <w:t>Fazit</w:t>
      </w:r>
      <w:bookmarkEnd w:id="8"/>
    </w:p>
    <w:p w:rsidR="00F8355F" w:rsidRPr="006F0DE4" w:rsidRDefault="00F8355F" w:rsidP="008B306D">
      <w:pPr>
        <w:rPr>
          <w:highlight w:val="yellow"/>
        </w:rPr>
      </w:pPr>
      <w:r w:rsidRPr="006F0DE4">
        <w:rPr>
          <w:highlight w:val="yellow"/>
        </w:rPr>
        <w:t xml:space="preserve">Hier kommt eure Reflexion zum Projekt. </w:t>
      </w:r>
    </w:p>
    <w:p w:rsidR="00F8355F" w:rsidRPr="008B306D" w:rsidRDefault="00F8355F" w:rsidP="008B306D">
      <w:pPr>
        <w:pStyle w:val="Listenabsatz"/>
        <w:numPr>
          <w:ilvl w:val="0"/>
          <w:numId w:val="42"/>
        </w:numPr>
        <w:rPr>
          <w:highlight w:val="yellow"/>
        </w:rPr>
      </w:pPr>
      <w:r w:rsidRPr="008B306D">
        <w:rPr>
          <w:highlight w:val="yellow"/>
        </w:rPr>
        <w:t xml:space="preserve">Was lief gut/schlecht? </w:t>
      </w:r>
    </w:p>
    <w:p w:rsidR="00F8355F" w:rsidRPr="008B306D" w:rsidRDefault="00F8355F" w:rsidP="008B306D">
      <w:pPr>
        <w:pStyle w:val="Listenabsatz"/>
        <w:numPr>
          <w:ilvl w:val="0"/>
          <w:numId w:val="42"/>
        </w:numPr>
        <w:rPr>
          <w:highlight w:val="yellow"/>
        </w:rPr>
      </w:pPr>
      <w:r w:rsidRPr="008B306D">
        <w:rPr>
          <w:highlight w:val="yellow"/>
        </w:rPr>
        <w:t>Wie seid ihr mit dem Endergebnis zufrieden?</w:t>
      </w:r>
    </w:p>
    <w:p w:rsidR="00F8355F" w:rsidRPr="008B306D" w:rsidRDefault="00F8355F" w:rsidP="008B306D">
      <w:pPr>
        <w:pStyle w:val="Listenabsatz"/>
        <w:numPr>
          <w:ilvl w:val="0"/>
          <w:numId w:val="42"/>
        </w:numPr>
        <w:rPr>
          <w:highlight w:val="yellow"/>
        </w:rPr>
      </w:pPr>
      <w:r w:rsidRPr="008B306D">
        <w:rPr>
          <w:highlight w:val="yellow"/>
        </w:rPr>
        <w:t>Was habt ihr gelernt?</w:t>
      </w:r>
    </w:p>
    <w:p w:rsidR="00F8355F" w:rsidRPr="008B306D" w:rsidRDefault="00F8355F" w:rsidP="008B306D">
      <w:pPr>
        <w:pStyle w:val="Listenabsatz"/>
        <w:numPr>
          <w:ilvl w:val="0"/>
          <w:numId w:val="42"/>
        </w:numPr>
        <w:rPr>
          <w:highlight w:val="yellow"/>
        </w:rPr>
      </w:pPr>
      <w:r w:rsidRPr="008B306D">
        <w:rPr>
          <w:highlight w:val="yellow"/>
        </w:rPr>
        <w:t>War alles vorhanden oder was fehlte noch?</w:t>
      </w:r>
    </w:p>
    <w:p w:rsidR="00C92707" w:rsidRDefault="00F8355F" w:rsidP="008B306D">
      <w:pPr>
        <w:pStyle w:val="Listenabsatz"/>
        <w:numPr>
          <w:ilvl w:val="0"/>
          <w:numId w:val="42"/>
        </w:numPr>
        <w:rPr>
          <w:highlight w:val="yellow"/>
        </w:rPr>
      </w:pPr>
      <w:r w:rsidRPr="008B306D">
        <w:rPr>
          <w:highlight w:val="yellow"/>
        </w:rPr>
        <w:t>Usw.</w:t>
      </w:r>
    </w:p>
    <w:p w:rsidR="009E4154" w:rsidRDefault="009E4154" w:rsidP="009E4154">
      <w:pPr>
        <w:rPr>
          <w:highlight w:val="yellow"/>
        </w:rPr>
      </w:pPr>
    </w:p>
    <w:p w:rsidR="009E4154" w:rsidRDefault="009E4154" w:rsidP="009E4154">
      <w:pPr>
        <w:rPr>
          <w:highlight w:val="yellow"/>
        </w:rPr>
      </w:pPr>
    </w:p>
    <w:p w:rsidR="009E4154" w:rsidRPr="009E4154" w:rsidRDefault="009E4154" w:rsidP="009E4154">
      <w:pPr>
        <w:pStyle w:val="Listenabsatz"/>
        <w:numPr>
          <w:ilvl w:val="0"/>
          <w:numId w:val="42"/>
        </w:numPr>
        <w:rPr>
          <w:highlight w:val="yellow"/>
        </w:rPr>
      </w:pPr>
      <w:r>
        <w:rPr>
          <w:highlight w:val="yellow"/>
        </w:rPr>
        <w:t>Wir hätten weniger Zeit mit dem Design verschwenden sollen. Diese Tabs haben unendlich Zeit gekostet. Ohne dass das Schöne Design sonderlich brauchbar ist. Zugegeben es sieht ziemlich gut aus, aber das wäre nicht unbedingt notwendig gewesen.</w:t>
      </w:r>
      <w:r w:rsidRPr="009E4154">
        <w:rPr>
          <w:highlight w:val="yellow"/>
        </w:rPr>
        <w:t xml:space="preserve"> </w:t>
      </w:r>
    </w:p>
    <w:p w:rsidR="001F3872" w:rsidRPr="001F3872" w:rsidRDefault="001F3872" w:rsidP="001F3872"/>
    <w:p w:rsidR="001F3872" w:rsidRPr="001F3872" w:rsidRDefault="001F3872" w:rsidP="001F3872"/>
    <w:p w:rsidR="001F3872" w:rsidRPr="001F3872" w:rsidRDefault="001F3872" w:rsidP="001F3872"/>
    <w:p w:rsidR="001F3872" w:rsidRDefault="001F3872" w:rsidP="001F3872"/>
    <w:p w:rsidR="00285485" w:rsidRDefault="00285485"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Pr="001F3872" w:rsidRDefault="001F3872" w:rsidP="001F3872">
      <w:pPr>
        <w:pStyle w:val="berschrift3"/>
        <w:numPr>
          <w:ilvl w:val="0"/>
          <w:numId w:val="0"/>
        </w:numPr>
      </w:pPr>
    </w:p>
    <w:sectPr w:rsidR="001F3872" w:rsidRPr="001F3872" w:rsidSect="008E13FB">
      <w:footerReference w:type="default" r:id="rId1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450" w:rsidRDefault="00432450" w:rsidP="004D3714">
      <w:r>
        <w:separator/>
      </w:r>
    </w:p>
  </w:endnote>
  <w:endnote w:type="continuationSeparator" w:id="0">
    <w:p w:rsidR="00432450" w:rsidRDefault="0043245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705D4">
              <w:rPr>
                <w:noProof/>
                <w:color w:val="565656"/>
                <w:sz w:val="16"/>
                <w:szCs w:val="16"/>
              </w:rPr>
              <w:t>4</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450" w:rsidRDefault="00432450" w:rsidP="004D3714">
      <w:r>
        <w:separator/>
      </w:r>
    </w:p>
  </w:footnote>
  <w:footnote w:type="continuationSeparator" w:id="0">
    <w:p w:rsidR="00432450" w:rsidRDefault="00432450"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3C55439"/>
    <w:multiLevelType w:val="hybridMultilevel"/>
    <w:tmpl w:val="9F04CD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51C4312"/>
    <w:multiLevelType w:val="multilevel"/>
    <w:tmpl w:val="3EEEB7DC"/>
    <w:numStyleLink w:val="Bbc"/>
  </w:abstractNum>
  <w:abstractNum w:abstractNumId="15" w15:restartNumberingAfterBreak="0">
    <w:nsid w:val="06895C19"/>
    <w:multiLevelType w:val="hybridMultilevel"/>
    <w:tmpl w:val="54ACAE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0C716B13"/>
    <w:multiLevelType w:val="multilevel"/>
    <w:tmpl w:val="3EEEB7DC"/>
    <w:numStyleLink w:val="Bbc"/>
  </w:abstractNum>
  <w:abstractNum w:abstractNumId="19" w15:restartNumberingAfterBreak="0">
    <w:nsid w:val="0DE368C9"/>
    <w:multiLevelType w:val="multilevel"/>
    <w:tmpl w:val="3EEEB7DC"/>
    <w:numStyleLink w:val="Bbc"/>
  </w:abstractNum>
  <w:abstractNum w:abstractNumId="20"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1534B12"/>
    <w:multiLevelType w:val="multilevel"/>
    <w:tmpl w:val="3EEEB7DC"/>
    <w:numStyleLink w:val="Bbc"/>
  </w:abstractNum>
  <w:abstractNum w:abstractNumId="22" w15:restartNumberingAfterBreak="0">
    <w:nsid w:val="13597CF4"/>
    <w:multiLevelType w:val="multilevel"/>
    <w:tmpl w:val="3EEEB7DC"/>
    <w:numStyleLink w:val="Bbc"/>
  </w:abstractNum>
  <w:abstractNum w:abstractNumId="23"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16D81385"/>
    <w:multiLevelType w:val="multilevel"/>
    <w:tmpl w:val="3EEEB7DC"/>
    <w:numStyleLink w:val="Bbc"/>
  </w:abstractNum>
  <w:abstractNum w:abstractNumId="25" w15:restartNumberingAfterBreak="0">
    <w:nsid w:val="1D410E33"/>
    <w:multiLevelType w:val="multilevel"/>
    <w:tmpl w:val="3EEEB7DC"/>
    <w:numStyleLink w:val="Bbc"/>
  </w:abstractNum>
  <w:abstractNum w:abstractNumId="26"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2AAD62EE"/>
    <w:multiLevelType w:val="multilevel"/>
    <w:tmpl w:val="3EEEB7DC"/>
    <w:numStyleLink w:val="Bbc"/>
  </w:abstractNum>
  <w:abstractNum w:abstractNumId="28" w15:restartNumberingAfterBreak="0">
    <w:nsid w:val="2CBA20C5"/>
    <w:multiLevelType w:val="multilevel"/>
    <w:tmpl w:val="3EEEB7DC"/>
    <w:numStyleLink w:val="Bbc"/>
  </w:abstractNum>
  <w:abstractNum w:abstractNumId="29"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5801DF"/>
    <w:multiLevelType w:val="multilevel"/>
    <w:tmpl w:val="3EEEB7DC"/>
    <w:numStyleLink w:val="Bbc"/>
  </w:abstractNum>
  <w:abstractNum w:abstractNumId="32"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72A77E8"/>
    <w:multiLevelType w:val="multilevel"/>
    <w:tmpl w:val="3EEEB7DC"/>
    <w:numStyleLink w:val="Bbc"/>
  </w:abstractNum>
  <w:abstractNum w:abstractNumId="34" w15:restartNumberingAfterBreak="0">
    <w:nsid w:val="3F3D3FF0"/>
    <w:multiLevelType w:val="multilevel"/>
    <w:tmpl w:val="3EEEB7DC"/>
    <w:numStyleLink w:val="Bbc"/>
  </w:abstractNum>
  <w:abstractNum w:abstractNumId="35"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6"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7246FBE"/>
    <w:multiLevelType w:val="multilevel"/>
    <w:tmpl w:val="3EEEB7DC"/>
    <w:numStyleLink w:val="Bbc"/>
  </w:abstractNum>
  <w:abstractNum w:abstractNumId="38" w15:restartNumberingAfterBreak="0">
    <w:nsid w:val="499A5287"/>
    <w:multiLevelType w:val="multilevel"/>
    <w:tmpl w:val="3EEEB7DC"/>
    <w:numStyleLink w:val="Bbc"/>
  </w:abstractNum>
  <w:abstractNum w:abstractNumId="39"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668188A"/>
    <w:multiLevelType w:val="multilevel"/>
    <w:tmpl w:val="3EEEB7DC"/>
    <w:numStyleLink w:val="Bbc"/>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30"/>
  </w:num>
  <w:num w:numId="2">
    <w:abstractNumId w:val="4"/>
  </w:num>
  <w:num w:numId="3">
    <w:abstractNumId w:val="5"/>
  </w:num>
  <w:num w:numId="4">
    <w:abstractNumId w:val="35"/>
  </w:num>
  <w:num w:numId="5">
    <w:abstractNumId w:val="9"/>
  </w:num>
  <w:num w:numId="6">
    <w:abstractNumId w:val="7"/>
  </w:num>
  <w:num w:numId="7">
    <w:abstractNumId w:val="6"/>
  </w:num>
  <w:num w:numId="8">
    <w:abstractNumId w:val="26"/>
  </w:num>
  <w:num w:numId="9">
    <w:abstractNumId w:val="29"/>
  </w:num>
  <w:num w:numId="10">
    <w:abstractNumId w:val="24"/>
  </w:num>
  <w:num w:numId="11">
    <w:abstractNumId w:val="18"/>
    <w:lvlOverride w:ilvl="0">
      <w:lvl w:ilvl="0">
        <w:start w:val="1"/>
        <w:numFmt w:val="bullet"/>
        <w:lvlText w:val=""/>
        <w:lvlJc w:val="left"/>
        <w:pPr>
          <w:ind w:left="360" w:hanging="360"/>
        </w:pPr>
        <w:rPr>
          <w:rFonts w:ascii="Webdings" w:hAnsi="Webdings" w:hint="default"/>
          <w:sz w:val="16"/>
        </w:rPr>
      </w:lvl>
    </w:lvlOverride>
  </w:num>
  <w:num w:numId="12">
    <w:abstractNumId w:val="37"/>
  </w:num>
  <w:num w:numId="13">
    <w:abstractNumId w:val="14"/>
  </w:num>
  <w:num w:numId="14">
    <w:abstractNumId w:val="32"/>
  </w:num>
  <w:num w:numId="15">
    <w:abstractNumId w:val="21"/>
  </w:num>
  <w:num w:numId="16">
    <w:abstractNumId w:val="11"/>
  </w:num>
  <w:num w:numId="17">
    <w:abstractNumId w:val="34"/>
  </w:num>
  <w:num w:numId="18">
    <w:abstractNumId w:val="40"/>
  </w:num>
  <w:num w:numId="19">
    <w:abstractNumId w:val="36"/>
  </w:num>
  <w:num w:numId="20">
    <w:abstractNumId w:val="19"/>
  </w:num>
  <w:num w:numId="21">
    <w:abstractNumId w:val="33"/>
  </w:num>
  <w:num w:numId="22">
    <w:abstractNumId w:val="39"/>
  </w:num>
  <w:num w:numId="23">
    <w:abstractNumId w:val="16"/>
  </w:num>
  <w:num w:numId="24">
    <w:abstractNumId w:val="38"/>
  </w:num>
  <w:num w:numId="25">
    <w:abstractNumId w:val="10"/>
  </w:num>
  <w:num w:numId="26">
    <w:abstractNumId w:val="22"/>
  </w:num>
  <w:num w:numId="27">
    <w:abstractNumId w:val="31"/>
  </w:num>
  <w:num w:numId="28">
    <w:abstractNumId w:val="8"/>
  </w:num>
  <w:num w:numId="29">
    <w:abstractNumId w:val="3"/>
  </w:num>
  <w:num w:numId="30">
    <w:abstractNumId w:val="2"/>
  </w:num>
  <w:num w:numId="31">
    <w:abstractNumId w:val="1"/>
  </w:num>
  <w:num w:numId="32">
    <w:abstractNumId w:val="0"/>
  </w:num>
  <w:num w:numId="33">
    <w:abstractNumId w:val="28"/>
  </w:num>
  <w:num w:numId="34">
    <w:abstractNumId w:val="25"/>
  </w:num>
  <w:num w:numId="35">
    <w:abstractNumId w:val="41"/>
  </w:num>
  <w:num w:numId="36">
    <w:abstractNumId w:val="42"/>
  </w:num>
  <w:num w:numId="37">
    <w:abstractNumId w:val="27"/>
  </w:num>
  <w:num w:numId="38">
    <w:abstractNumId w:val="17"/>
  </w:num>
  <w:num w:numId="39">
    <w:abstractNumId w:val="13"/>
  </w:num>
  <w:num w:numId="40">
    <w:abstractNumId w:val="23"/>
  </w:num>
  <w:num w:numId="41">
    <w:abstractNumId w:val="20"/>
  </w:num>
  <w:num w:numId="42">
    <w:abstractNumId w:val="15"/>
  </w:num>
  <w:num w:numId="4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8"/>
    <w:rsid w:val="000006F6"/>
    <w:rsid w:val="00000FB8"/>
    <w:rsid w:val="0004356C"/>
    <w:rsid w:val="00094877"/>
    <w:rsid w:val="000A21FE"/>
    <w:rsid w:val="000A35CA"/>
    <w:rsid w:val="000A6A0A"/>
    <w:rsid w:val="000B09B1"/>
    <w:rsid w:val="000B374A"/>
    <w:rsid w:val="000B6C9B"/>
    <w:rsid w:val="000D3448"/>
    <w:rsid w:val="000D78BA"/>
    <w:rsid w:val="000E6D24"/>
    <w:rsid w:val="000F4705"/>
    <w:rsid w:val="000F589A"/>
    <w:rsid w:val="00111F92"/>
    <w:rsid w:val="00114D1E"/>
    <w:rsid w:val="00120FDC"/>
    <w:rsid w:val="00137AAA"/>
    <w:rsid w:val="00150C68"/>
    <w:rsid w:val="00151FB8"/>
    <w:rsid w:val="001527BF"/>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2450"/>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844B5"/>
    <w:rsid w:val="005C00B4"/>
    <w:rsid w:val="005C33C6"/>
    <w:rsid w:val="005D261B"/>
    <w:rsid w:val="005D4FEF"/>
    <w:rsid w:val="005E0C13"/>
    <w:rsid w:val="005E11AE"/>
    <w:rsid w:val="005E4E6A"/>
    <w:rsid w:val="005E5C2E"/>
    <w:rsid w:val="005F4B62"/>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5B7B"/>
    <w:rsid w:val="00703148"/>
    <w:rsid w:val="00712616"/>
    <w:rsid w:val="00713E1E"/>
    <w:rsid w:val="00716B76"/>
    <w:rsid w:val="00727A0B"/>
    <w:rsid w:val="007430AF"/>
    <w:rsid w:val="00751CF7"/>
    <w:rsid w:val="00765182"/>
    <w:rsid w:val="0076786E"/>
    <w:rsid w:val="0077565C"/>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E4154"/>
    <w:rsid w:val="009F470D"/>
    <w:rsid w:val="009F6844"/>
    <w:rsid w:val="009F73AB"/>
    <w:rsid w:val="00A03541"/>
    <w:rsid w:val="00A1152A"/>
    <w:rsid w:val="00A23DEC"/>
    <w:rsid w:val="00A562DD"/>
    <w:rsid w:val="00A84B0D"/>
    <w:rsid w:val="00AB6FF7"/>
    <w:rsid w:val="00AE0857"/>
    <w:rsid w:val="00AF0F54"/>
    <w:rsid w:val="00B01266"/>
    <w:rsid w:val="00B02455"/>
    <w:rsid w:val="00B06952"/>
    <w:rsid w:val="00B3056F"/>
    <w:rsid w:val="00B31085"/>
    <w:rsid w:val="00B36A1B"/>
    <w:rsid w:val="00B3764F"/>
    <w:rsid w:val="00B4166C"/>
    <w:rsid w:val="00B44D74"/>
    <w:rsid w:val="00B546C8"/>
    <w:rsid w:val="00B646A1"/>
    <w:rsid w:val="00B65F90"/>
    <w:rsid w:val="00B67A51"/>
    <w:rsid w:val="00B67AB8"/>
    <w:rsid w:val="00B72F28"/>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2707"/>
    <w:rsid w:val="00C97DEB"/>
    <w:rsid w:val="00CA6C6A"/>
    <w:rsid w:val="00CC4E85"/>
    <w:rsid w:val="00CD02DA"/>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4AF3"/>
    <w:rsid w:val="00E41A39"/>
    <w:rsid w:val="00E6536A"/>
    <w:rsid w:val="00E657F3"/>
    <w:rsid w:val="00E6643A"/>
    <w:rsid w:val="00E67105"/>
    <w:rsid w:val="00E705D4"/>
    <w:rsid w:val="00E81DCE"/>
    <w:rsid w:val="00E822E0"/>
    <w:rsid w:val="00E9015A"/>
    <w:rsid w:val="00E90170"/>
    <w:rsid w:val="00EA75ED"/>
    <w:rsid w:val="00EB36A0"/>
    <w:rsid w:val="00EC2AE6"/>
    <w:rsid w:val="00EC655F"/>
    <w:rsid w:val="00EE46B0"/>
    <w:rsid w:val="00EF24A7"/>
    <w:rsid w:val="00EF601D"/>
    <w:rsid w:val="00F026F7"/>
    <w:rsid w:val="00F02763"/>
    <w:rsid w:val="00F12FB1"/>
    <w:rsid w:val="00F13DD9"/>
    <w:rsid w:val="00F1544F"/>
    <w:rsid w:val="00F16D84"/>
    <w:rsid w:val="00F26DAD"/>
    <w:rsid w:val="00F374AC"/>
    <w:rsid w:val="00F432A0"/>
    <w:rsid w:val="00F66E21"/>
    <w:rsid w:val="00F80821"/>
    <w:rsid w:val="00F80B9F"/>
    <w:rsid w:val="00F8355F"/>
    <w:rsid w:val="00F86C15"/>
    <w:rsid w:val="00F91292"/>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6E30"/>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F3B30-E106-44D7-81EC-86C49053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729</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Hodler Martin</dc:creator>
  <cp:keywords/>
  <dc:description/>
  <cp:lastModifiedBy>Fuhrer Thibeau</cp:lastModifiedBy>
  <cp:revision>20</cp:revision>
  <dcterms:created xsi:type="dcterms:W3CDTF">2017-11-22T07:44:00Z</dcterms:created>
  <dcterms:modified xsi:type="dcterms:W3CDTF">2018-06-06T08:39:00Z</dcterms:modified>
</cp:coreProperties>
</file>